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641" w:rsidRDefault="00B06900">
      <w:r w:rsidRPr="00B06900">
        <w:t>Executable network models of integrated multi-omics data</w:t>
      </w:r>
    </w:p>
    <w:p w:rsidR="00B06900" w:rsidRDefault="00787652">
      <w:r w:rsidRPr="00787652">
        <w:t xml:space="preserve">Mukta G. Palshikar1, </w:t>
      </w:r>
      <w:proofErr w:type="spellStart"/>
      <w:r w:rsidRPr="00787652">
        <w:t>Xiaojun</w:t>
      </w:r>
      <w:proofErr w:type="spellEnd"/>
      <w:r w:rsidRPr="00787652">
        <w:t xml:space="preserve"> Min2, Alexander Crystal2, </w:t>
      </w:r>
      <w:proofErr w:type="spellStart"/>
      <w:r w:rsidRPr="00787652">
        <w:t>Jiayue</w:t>
      </w:r>
      <w:proofErr w:type="spellEnd"/>
      <w:r w:rsidRPr="00787652">
        <w:t xml:space="preserve"> </w:t>
      </w:r>
      <w:proofErr w:type="spellStart"/>
      <w:r w:rsidRPr="00787652">
        <w:t>Meng</w:t>
      </w:r>
      <w:proofErr w:type="spellEnd"/>
      <w:r w:rsidRPr="00787652">
        <w:t>, Shannon Hilchey3, Martin Zand3</w:t>
      </w:r>
      <w:proofErr w:type="gramStart"/>
      <w:r w:rsidRPr="00787652">
        <w:t>,4</w:t>
      </w:r>
      <w:proofErr w:type="gramEnd"/>
      <w:r w:rsidRPr="00787652">
        <w:t>, Juilee Thakar1,4,5,6,7*</w:t>
      </w:r>
      <w:bookmarkStart w:id="0" w:name="_GoBack"/>
      <w:bookmarkEnd w:id="0"/>
    </w:p>
    <w:sectPr w:rsidR="00B06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900"/>
    <w:rsid w:val="000005E5"/>
    <w:rsid w:val="00442B3C"/>
    <w:rsid w:val="00787652"/>
    <w:rsid w:val="00826C41"/>
    <w:rsid w:val="00B06900"/>
    <w:rsid w:val="00D87780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3273"/>
  <w15:chartTrackingRefBased/>
  <w15:docId w15:val="{EFB3394D-AD91-4BF6-8BC8-503B96CF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C41"/>
    <w:pPr>
      <w:spacing w:after="160"/>
    </w:pPr>
    <w:rPr>
      <w:rFonts w:ascii="Times New Roman" w:hAnsi="Times New Roman" w:cstheme="minorBidi"/>
      <w:sz w:val="2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palshikar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 Palshikar</dc:creator>
  <cp:lastModifiedBy>Mukta Palshikar</cp:lastModifiedBy>
  <cp:revision>2</cp:revision>
  <dcterms:created xsi:type="dcterms:W3CDTF">2022-08-30T21:22:00Z</dcterms:created>
  <dcterms:modified xsi:type="dcterms:W3CDTF">2022-08-30T21:22:00Z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